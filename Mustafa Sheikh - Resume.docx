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01B492" w14:textId="5D0E779B" w:rsidR="00080F88" w:rsidRDefault="009D75BD">
      <w:pPr>
        <w:pStyle w:val="Name"/>
      </w:pPr>
      <w:r>
        <w:t>Mustafa Sheikh</w:t>
      </w:r>
    </w:p>
    <w:p w14:paraId="0F0F566B" w14:textId="6C2686BF" w:rsidR="00D93EA8" w:rsidRPr="00D93EA8" w:rsidRDefault="00D93EA8">
      <w:pPr>
        <w:pStyle w:val="Name"/>
        <w:rPr>
          <w:b w:val="0"/>
          <w:bCs w:val="0"/>
          <w:sz w:val="19"/>
          <w:szCs w:val="19"/>
        </w:rPr>
      </w:pPr>
      <w:r>
        <w:rPr>
          <w:b w:val="0"/>
          <w:bCs w:val="0"/>
          <w:sz w:val="19"/>
          <w:szCs w:val="19"/>
        </w:rPr>
        <w:t xml:space="preserve">Curious and growth focused Electrical Engineer with 5+ years of </w:t>
      </w:r>
      <w:r w:rsidR="000D07BD">
        <w:rPr>
          <w:b w:val="0"/>
          <w:bCs w:val="0"/>
          <w:sz w:val="19"/>
          <w:szCs w:val="19"/>
        </w:rPr>
        <w:t>automotive e</w:t>
      </w:r>
      <w:bookmarkStart w:id="0" w:name="_GoBack"/>
      <w:bookmarkEnd w:id="0"/>
      <w:r>
        <w:rPr>
          <w:b w:val="0"/>
          <w:bCs w:val="0"/>
          <w:sz w:val="19"/>
          <w:szCs w:val="19"/>
        </w:rPr>
        <w:t>xperience working in an agile corporate environment. Skilled at gathering requirements to deliver solutions while collaborating with global teams.</w:t>
      </w:r>
    </w:p>
    <w:p w14:paraId="0BA0C14B" w14:textId="77777777" w:rsidR="001943D9" w:rsidRDefault="001943D9" w:rsidP="001943D9">
      <w:pPr>
        <w:pStyle w:val="ResumeHeadings"/>
      </w:pPr>
      <w:r>
        <w:t>Skills</w:t>
      </w:r>
    </w:p>
    <w:p w14:paraId="5751677F" w14:textId="78ED82C7" w:rsidR="001943D9" w:rsidRDefault="00777F48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Python, C++, UML</w:t>
      </w:r>
    </w:p>
    <w:p w14:paraId="6FA9D9BA" w14:textId="19A3C357" w:rsidR="001943D9" w:rsidRP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proofErr w:type="spellStart"/>
      <w:r>
        <w:rPr>
          <w:rFonts w:eastAsia="MS Mincho"/>
        </w:rPr>
        <w:t>Froglogic</w:t>
      </w:r>
      <w:proofErr w:type="spellEnd"/>
      <w:r>
        <w:rPr>
          <w:rFonts w:eastAsia="MS Mincho"/>
        </w:rPr>
        <w:t xml:space="preserve"> Squish</w:t>
      </w:r>
      <w:r w:rsidR="00777F48">
        <w:rPr>
          <w:rFonts w:eastAsia="MS Mincho"/>
        </w:rPr>
        <w:t xml:space="preserve">, CANalyzer </w:t>
      </w:r>
    </w:p>
    <w:p w14:paraId="3E30120F" w14:textId="701BFD41" w:rsidR="001943D9" w:rsidRPr="00691E46" w:rsidRDefault="001943D9" w:rsidP="00691E46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Simulation and Modelling</w:t>
      </w:r>
      <w:r w:rsidR="00691E46">
        <w:rPr>
          <w:rFonts w:eastAsia="MS Mincho"/>
        </w:rPr>
        <w:t xml:space="preserve"> using MATLAB and Simulink/</w:t>
      </w:r>
      <w:proofErr w:type="spellStart"/>
      <w:r w:rsidR="00691E46">
        <w:rPr>
          <w:rFonts w:eastAsia="MS Mincho"/>
        </w:rPr>
        <w:t>Stateflow</w:t>
      </w:r>
      <w:proofErr w:type="spellEnd"/>
    </w:p>
    <w:p w14:paraId="5531A6F5" w14:textId="0159DF1D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Mechanical part desig</w:t>
      </w:r>
      <w:r w:rsidR="00691E46">
        <w:rPr>
          <w:rFonts w:eastAsia="MS Mincho"/>
        </w:rPr>
        <w:t>n using SolidWorks and CATIA</w:t>
      </w:r>
    </w:p>
    <w:p w14:paraId="35614230" w14:textId="77777777" w:rsidR="001943D9" w:rsidRDefault="001943D9" w:rsidP="001943D9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,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ControlDesk</w:t>
      </w:r>
      <w:proofErr w:type="spellEnd"/>
    </w:p>
    <w:p w14:paraId="66947FAA" w14:textId="5F0BD9C6" w:rsidR="00610435" w:rsidRPr="00610435" w:rsidRDefault="001943D9" w:rsidP="00610435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Visual SVN</w:t>
      </w:r>
      <w:r w:rsidR="00691E46">
        <w:rPr>
          <w:rFonts w:eastAsia="MS Mincho"/>
        </w:rPr>
        <w:t>,</w:t>
      </w:r>
      <w:r w:rsidR="00777F48">
        <w:rPr>
          <w:rFonts w:eastAsia="MS Mincho"/>
        </w:rPr>
        <w:t xml:space="preserve"> Git</w:t>
      </w:r>
    </w:p>
    <w:p w14:paraId="5F5064A7" w14:textId="64C3B45C" w:rsidR="00856524" w:rsidRDefault="00C050C7" w:rsidP="009A2ED8">
      <w:pPr>
        <w:pStyle w:val="ResumeHeadings"/>
      </w:pPr>
      <w:r>
        <w:t xml:space="preserve">Work </w:t>
      </w:r>
      <w:r w:rsidR="009A2ED8">
        <w:t>Experience</w:t>
      </w:r>
    </w:p>
    <w:p w14:paraId="530007C5" w14:textId="7A9E5D86" w:rsidR="00777F48" w:rsidRPr="00B42D28" w:rsidRDefault="00166774" w:rsidP="00777F48">
      <w:pPr>
        <w:pStyle w:val="JobTitlebold"/>
        <w:rPr>
          <w:rFonts w:eastAsia="MS Mincho"/>
        </w:rPr>
      </w:pPr>
      <w:r>
        <w:rPr>
          <w:rFonts w:eastAsia="MS Mincho"/>
        </w:rPr>
        <w:t>Software Development Engineer</w:t>
      </w:r>
      <w:r w:rsidR="00777F48">
        <w:rPr>
          <w:rFonts w:eastAsia="MS Mincho"/>
        </w:rPr>
        <w:t xml:space="preserve">, </w:t>
      </w:r>
      <w:r>
        <w:rPr>
          <w:rFonts w:eastAsia="MS Mincho"/>
        </w:rPr>
        <w:t>Molex Connected Mobility Solutions</w:t>
      </w:r>
    </w:p>
    <w:p w14:paraId="4336FC04" w14:textId="5A39A56D" w:rsidR="00777F48" w:rsidRDefault="00166774" w:rsidP="00777F48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Rochester Hills</w:t>
      </w:r>
      <w:r w:rsidR="00777F48">
        <w:rPr>
          <w:rFonts w:eastAsia="MS Mincho"/>
        </w:rPr>
        <w:t>, Michigan, USA (Jan 2019 – Present)</w:t>
      </w:r>
    </w:p>
    <w:p w14:paraId="1880937D" w14:textId="6759AB8C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eastAsia="MS Mincho"/>
          <w:szCs w:val="19"/>
        </w:rPr>
        <w:t>Developed and delivered Python based multi-threaded solution to flash software on Automotive Ethernet Gateway module subsystem in vehicle using a web-interface for OEM which is currently being used for production</w:t>
      </w:r>
      <w:r w:rsidR="001E29CD">
        <w:rPr>
          <w:rFonts w:eastAsia="MS Mincho"/>
          <w:szCs w:val="19"/>
        </w:rPr>
        <w:t xml:space="preserve"> and proto-type vehicles.</w:t>
      </w:r>
    </w:p>
    <w:p w14:paraId="3B482073" w14:textId="438CFF30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>Worked on-site on Autonomous Vehicles to support OEM engineers and</w:t>
      </w:r>
      <w:r w:rsidRPr="002E3710">
        <w:rPr>
          <w:rFonts w:eastAsia="MS Mincho"/>
          <w:szCs w:val="19"/>
        </w:rPr>
        <w:t xml:space="preserve"> </w:t>
      </w:r>
      <w:r w:rsidRPr="002E3710">
        <w:rPr>
          <w:rFonts w:cs="Lato-Light"/>
          <w:szCs w:val="19"/>
          <w:lang w:val="en-US" w:eastAsia="en-US"/>
        </w:rPr>
        <w:t>Ethernet Gateway firmware engineers to support testing and debugging.</w:t>
      </w:r>
    </w:p>
    <w:p w14:paraId="15B3B41E" w14:textId="0FE13106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>Investigated and advised on best practices for LabView and it’s use for in-house production testing solutions.</w:t>
      </w:r>
    </w:p>
    <w:p w14:paraId="036EA843" w14:textId="753D9F56" w:rsidR="00777F48" w:rsidRPr="002E3710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>Lead production testing efforts to review PFMEA as part of a cross-functional team.</w:t>
      </w:r>
    </w:p>
    <w:p w14:paraId="719BEA76" w14:textId="5ED033FE" w:rsidR="00777F48" w:rsidRPr="00B655E9" w:rsidRDefault="00777F48" w:rsidP="00777F48">
      <w:pPr>
        <w:pStyle w:val="OrganizationName"/>
        <w:numPr>
          <w:ilvl w:val="0"/>
          <w:numId w:val="37"/>
        </w:numPr>
        <w:spacing w:before="0"/>
        <w:rPr>
          <w:rFonts w:eastAsia="MS Mincho"/>
          <w:szCs w:val="19"/>
        </w:rPr>
      </w:pPr>
      <w:r w:rsidRPr="002E3710">
        <w:rPr>
          <w:rFonts w:cs="Lato-Light"/>
          <w:szCs w:val="19"/>
          <w:lang w:val="en-US" w:eastAsia="en-US"/>
        </w:rPr>
        <w:t>Participated in peer</w:t>
      </w:r>
      <w:r w:rsidR="00BB2993">
        <w:rPr>
          <w:rFonts w:cs="Lato-Light"/>
          <w:szCs w:val="19"/>
          <w:lang w:val="en-US" w:eastAsia="en-US"/>
        </w:rPr>
        <w:t xml:space="preserve">-review </w:t>
      </w:r>
      <w:r w:rsidRPr="002E3710">
        <w:rPr>
          <w:rFonts w:cs="Lato-Light"/>
          <w:szCs w:val="19"/>
          <w:lang w:val="en-US" w:eastAsia="en-US"/>
        </w:rPr>
        <w:t xml:space="preserve">within team for </w:t>
      </w:r>
      <w:r w:rsidR="00117F16">
        <w:rPr>
          <w:rFonts w:cs="Lato-Light"/>
          <w:szCs w:val="19"/>
          <w:lang w:val="en-US" w:eastAsia="en-US"/>
        </w:rPr>
        <w:t>testing</w:t>
      </w:r>
      <w:r w:rsidRPr="002E3710">
        <w:rPr>
          <w:rFonts w:cs="Lato-Light"/>
          <w:szCs w:val="19"/>
          <w:lang w:val="en-US" w:eastAsia="en-US"/>
        </w:rPr>
        <w:t xml:space="preserve"> solutions and UML based documentation.</w:t>
      </w:r>
    </w:p>
    <w:p w14:paraId="746790E1" w14:textId="77777777" w:rsidR="00B655E9" w:rsidRPr="002E3710" w:rsidRDefault="00B655E9" w:rsidP="00B655E9">
      <w:pPr>
        <w:pStyle w:val="OrganizationName"/>
        <w:spacing w:before="0"/>
        <w:rPr>
          <w:rFonts w:eastAsia="MS Mincho"/>
          <w:szCs w:val="19"/>
        </w:rPr>
      </w:pPr>
    </w:p>
    <w:p w14:paraId="15A71BB6" w14:textId="770EBC31" w:rsidR="00856524" w:rsidRPr="00B42D28" w:rsidRDefault="00166774" w:rsidP="00856524">
      <w:pPr>
        <w:pStyle w:val="JobTitlebold"/>
        <w:rPr>
          <w:rFonts w:eastAsia="MS Mincho"/>
        </w:rPr>
      </w:pPr>
      <w:r>
        <w:rPr>
          <w:rFonts w:eastAsia="MS Mincho"/>
        </w:rPr>
        <w:t>HIL Engineer</w:t>
      </w:r>
      <w:r w:rsidR="00856524">
        <w:rPr>
          <w:rFonts w:eastAsia="MS Mincho"/>
        </w:rPr>
        <w:t>, Ford Motor Company</w:t>
      </w:r>
    </w:p>
    <w:p w14:paraId="2081264D" w14:textId="67BE865C" w:rsidR="00856524" w:rsidRDefault="00856524" w:rsidP="00856524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Allen Park, Michigan, USA (</w:t>
      </w:r>
      <w:r w:rsidR="00151819">
        <w:rPr>
          <w:rFonts w:eastAsia="MS Mincho"/>
        </w:rPr>
        <w:t>April</w:t>
      </w:r>
      <w:r w:rsidR="001B3AB8">
        <w:rPr>
          <w:rFonts w:eastAsia="MS Mincho"/>
        </w:rPr>
        <w:t xml:space="preserve"> </w:t>
      </w:r>
      <w:r>
        <w:rPr>
          <w:rFonts w:eastAsia="MS Mincho"/>
        </w:rPr>
        <w:t>201</w:t>
      </w:r>
      <w:r w:rsidR="00151819">
        <w:rPr>
          <w:rFonts w:eastAsia="MS Mincho"/>
        </w:rPr>
        <w:t>3</w:t>
      </w:r>
      <w:r>
        <w:rPr>
          <w:rFonts w:eastAsia="MS Mincho"/>
        </w:rPr>
        <w:t xml:space="preserve"> – </w:t>
      </w:r>
      <w:r w:rsidR="007432F4">
        <w:rPr>
          <w:rFonts w:eastAsia="MS Mincho"/>
        </w:rPr>
        <w:t>December</w:t>
      </w:r>
      <w:r w:rsidR="00777F48">
        <w:rPr>
          <w:rFonts w:eastAsia="MS Mincho"/>
        </w:rPr>
        <w:t xml:space="preserve"> 2018</w:t>
      </w:r>
      <w:r>
        <w:rPr>
          <w:rFonts w:eastAsia="MS Mincho"/>
        </w:rPr>
        <w:t>)</w:t>
      </w:r>
    </w:p>
    <w:p w14:paraId="0A699215" w14:textId="12CEE0B9" w:rsidR="00B03812" w:rsidRDefault="00B03812" w:rsidP="000B574A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Feature expert for highly distributed Lighting and ADAS features</w:t>
      </w:r>
      <w:r w:rsidR="001B3AB8">
        <w:rPr>
          <w:rFonts w:eastAsia="MS Mincho"/>
        </w:rPr>
        <w:t>.</w:t>
      </w:r>
    </w:p>
    <w:p w14:paraId="587BF1DC" w14:textId="20CDD0C5" w:rsidR="00B03812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Responsible for working with cross-functional team to determine scope-of-testing</w:t>
      </w:r>
      <w:r w:rsidR="001B3AB8">
        <w:rPr>
          <w:rFonts w:eastAsia="MS Mincho"/>
        </w:rPr>
        <w:t>.</w:t>
      </w:r>
    </w:p>
    <w:p w14:paraId="30F8A4F7" w14:textId="54C4E68F" w:rsidR="00B03812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Investigate current test-bench (HIL simulator) capabilities and expanding them to requirements</w:t>
      </w:r>
      <w:r w:rsidR="001B3AB8">
        <w:rPr>
          <w:rFonts w:eastAsia="MS Mincho"/>
        </w:rPr>
        <w:t>.</w:t>
      </w:r>
    </w:p>
    <w:p w14:paraId="7718FA78" w14:textId="258FD3CE" w:rsidR="000B574A" w:rsidRPr="000B574A" w:rsidRDefault="00B03812" w:rsidP="000B574A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Co-ordinate local and off-shore resources to set milestones and deliver continuous testing of feature during each step of development cycle</w:t>
      </w:r>
      <w:r w:rsidR="001B3AB8">
        <w:rPr>
          <w:rFonts w:eastAsia="MS Mincho"/>
        </w:rPr>
        <w:t>.</w:t>
      </w:r>
    </w:p>
    <w:p w14:paraId="2BF7DC05" w14:textId="7A6DDBB9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D75CDE">
        <w:rPr>
          <w:rFonts w:eastAsia="MS Mincho"/>
        </w:rPr>
        <w:t xml:space="preserve">Manual Testing </w:t>
      </w:r>
      <w:r>
        <w:rPr>
          <w:rFonts w:eastAsia="MS Mincho"/>
        </w:rPr>
        <w:t xml:space="preserve">Interface Standardization and </w:t>
      </w:r>
      <w:r w:rsidRPr="00D75CDE">
        <w:rPr>
          <w:rFonts w:eastAsia="MS Mincho"/>
        </w:rPr>
        <w:t>Framework</w:t>
      </w:r>
    </w:p>
    <w:p w14:paraId="5EC075FE" w14:textId="08707203" w:rsidR="0082259D" w:rsidRPr="007A02A8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>Led a team of engineers to design a set of standard test layouts to increase efficiency of manual testing execution.</w:t>
      </w:r>
    </w:p>
    <w:p w14:paraId="187B8ABC" w14:textId="77777777" w:rsidR="0082259D" w:rsidRPr="008304D0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  <w:u w:val="single"/>
        </w:rPr>
      </w:pPr>
      <w:r>
        <w:rPr>
          <w:rFonts w:eastAsia="MS Mincho"/>
        </w:rPr>
        <w:t xml:space="preserve">Created scalable framework using </w:t>
      </w:r>
      <w:proofErr w:type="spellStart"/>
      <w:r>
        <w:rPr>
          <w:rFonts w:eastAsia="MS Mincho"/>
        </w:rPr>
        <w:t>ControlDesk</w:t>
      </w:r>
      <w:proofErr w:type="spellEnd"/>
      <w:r>
        <w:rPr>
          <w:rFonts w:eastAsia="MS Mincho"/>
        </w:rPr>
        <w:t xml:space="preserve"> Next Generation and Python to control testing interface based on ease of use and minimal downtime for testers.</w:t>
      </w:r>
    </w:p>
    <w:p w14:paraId="59BAA30A" w14:textId="20D85DBA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CB725F">
        <w:rPr>
          <w:rFonts w:eastAsia="MS Mincho"/>
        </w:rPr>
        <w:t>Squish Based Automated GUI Tester</w:t>
      </w:r>
      <w:r>
        <w:rPr>
          <w:rFonts w:eastAsia="MS Mincho"/>
        </w:rPr>
        <w:t xml:space="preserve"> for Gen 3.0 Sync Module using Python 3.x</w:t>
      </w:r>
    </w:p>
    <w:p w14:paraId="680D97BD" w14:textId="6E320E4B" w:rsidR="0082259D" w:rsidRDefault="0082259D" w:rsidP="0082259D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Independently modified and extended pre-existing code from an off-shore team for local lab’s needs under time pressure</w:t>
      </w:r>
      <w:r w:rsidR="000B574A">
        <w:rPr>
          <w:rFonts w:eastAsia="MS Mincho"/>
        </w:rPr>
        <w:t xml:space="preserve"> in an Agile environment</w:t>
      </w:r>
      <w:r>
        <w:rPr>
          <w:rFonts w:eastAsia="MS Mincho"/>
        </w:rPr>
        <w:t>.</w:t>
      </w:r>
    </w:p>
    <w:p w14:paraId="6C831715" w14:textId="77777777" w:rsidR="0082259D" w:rsidRDefault="0082259D" w:rsidP="0082259D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Integrated modified solution into local HIL and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frameworks while keeping pace with early stage software interface changes.</w:t>
      </w:r>
    </w:p>
    <w:p w14:paraId="7C197045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Responsible for ongoing support and maintenance of local tool.</w:t>
      </w:r>
    </w:p>
    <w:p w14:paraId="76F4F9C7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Provided training and mentorship for other team members for use and maintenance.</w:t>
      </w:r>
    </w:p>
    <w:p w14:paraId="2F1F4B18" w14:textId="511DDDF9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E65012">
        <w:rPr>
          <w:rFonts w:eastAsia="MS Mincho"/>
        </w:rPr>
        <w:lastRenderedPageBreak/>
        <w:t>Universal Robot based Automated HMI Teste</w:t>
      </w:r>
      <w:r w:rsidR="00CB725F">
        <w:rPr>
          <w:rFonts w:eastAsia="MS Mincho"/>
        </w:rPr>
        <w:t>r</w:t>
      </w:r>
      <w:r>
        <w:rPr>
          <w:rFonts w:eastAsia="MS Mincho"/>
        </w:rPr>
        <w:t xml:space="preserve"> for Infotainment</w:t>
      </w:r>
    </w:p>
    <w:p w14:paraId="5E909EAD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Supplied, gathered, and submitted requirements to vendor.</w:t>
      </w:r>
    </w:p>
    <w:p w14:paraId="6D242D35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Oversaw design and lead team for commissioning and validation.</w:t>
      </w:r>
    </w:p>
    <w:p w14:paraId="1FE74CB5" w14:textId="77777777" w:rsidR="0082259D" w:rsidRPr="00687F80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 xml:space="preserve">Integrated solution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by writing and designing “library blocks” and data structures for portability and reuse of solution.</w:t>
      </w:r>
    </w:p>
    <w:p w14:paraId="07767860" w14:textId="01D97267" w:rsidR="0082259D" w:rsidRDefault="0082259D" w:rsidP="0001390C">
      <w:pPr>
        <w:pStyle w:val="Overviewbullets"/>
        <w:spacing w:before="0" w:after="0"/>
        <w:ind w:hanging="357"/>
        <w:rPr>
          <w:rFonts w:eastAsia="MS Mincho"/>
        </w:rPr>
      </w:pPr>
      <w:r w:rsidRPr="00CB725F">
        <w:rPr>
          <w:rFonts w:eastAsia="MS Mincho"/>
        </w:rPr>
        <w:t>Automated Locking Feature Tester</w:t>
      </w:r>
      <w:r>
        <w:rPr>
          <w:rFonts w:eastAsia="MS Mincho"/>
        </w:rPr>
        <w:t xml:space="preserve"> for testing of distributed locking features</w:t>
      </w:r>
    </w:p>
    <w:p w14:paraId="66F4AC53" w14:textId="77777777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Designed, modelled, and evaluated parts and assemblies for fixturing using CATIA.</w:t>
      </w:r>
    </w:p>
    <w:p w14:paraId="7AC68E03" w14:textId="1EAE25C0" w:rsidR="007F2E9D" w:rsidRDefault="0082259D" w:rsidP="0001390C">
      <w:pPr>
        <w:pStyle w:val="Overviewbullets"/>
        <w:numPr>
          <w:ilvl w:val="1"/>
          <w:numId w:val="11"/>
        </w:numPr>
        <w:spacing w:before="0" w:after="0"/>
        <w:ind w:hanging="357"/>
        <w:jc w:val="left"/>
        <w:rPr>
          <w:rFonts w:eastAsia="MS Mincho"/>
        </w:rPr>
      </w:pPr>
      <w:r>
        <w:rPr>
          <w:rFonts w:eastAsia="MS Mincho"/>
        </w:rPr>
        <w:t>Worked closely with other engineers to write and modify smart motor controller code for to better suit the application.</w:t>
      </w:r>
    </w:p>
    <w:p w14:paraId="411F8F60" w14:textId="350A1070" w:rsidR="007F2E9D" w:rsidRDefault="007F2E9D" w:rsidP="0001390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Test Bench BOM validat</w:t>
      </w:r>
      <w:r w:rsidR="00516F3D">
        <w:rPr>
          <w:rFonts w:eastAsia="MS Mincho"/>
        </w:rPr>
        <w:t xml:space="preserve">ion </w:t>
      </w:r>
      <w:r>
        <w:rPr>
          <w:rFonts w:eastAsia="MS Mincho"/>
        </w:rPr>
        <w:t>and parts acquisition</w:t>
      </w:r>
    </w:p>
    <w:p w14:paraId="2C5C22FE" w14:textId="741294F2" w:rsidR="007F2E9D" w:rsidRDefault="007F2E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Identified and ordered parts for two concurrent programs</w:t>
      </w:r>
      <w:r w:rsidR="009115F8">
        <w:rPr>
          <w:rFonts w:eastAsia="MS Mincho"/>
        </w:rPr>
        <w:t>.</w:t>
      </w:r>
    </w:p>
    <w:p w14:paraId="46208462" w14:textId="230AE57C" w:rsidR="007F2E9D" w:rsidRDefault="007F2E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Involved in part tracking and </w:t>
      </w:r>
      <w:r w:rsidR="009115F8">
        <w:rPr>
          <w:rFonts w:eastAsia="MS Mincho"/>
        </w:rPr>
        <w:t>logistics for delivery.</w:t>
      </w:r>
    </w:p>
    <w:p w14:paraId="165E49D6" w14:textId="07E8EC06" w:rsidR="007F2E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Collaborated with suppliers, engineers, purchasers to resolve issues</w:t>
      </w:r>
      <w:r w:rsidR="009115F8">
        <w:rPr>
          <w:rFonts w:eastAsia="MS Mincho"/>
        </w:rPr>
        <w:t>.</w:t>
      </w:r>
    </w:p>
    <w:p w14:paraId="6FE78BBB" w14:textId="0DB34912" w:rsidR="00B91FE6" w:rsidRPr="00B91FE6" w:rsidRDefault="007F2E9D" w:rsidP="00B91FE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Local Lead for global communicatio</w:t>
      </w:r>
      <w:r w:rsidR="0082259D">
        <w:rPr>
          <w:rFonts w:eastAsia="MS Mincho"/>
        </w:rPr>
        <w:t>n grou</w:t>
      </w:r>
      <w:r w:rsidR="00B91FE6">
        <w:rPr>
          <w:rFonts w:eastAsia="MS Mincho"/>
        </w:rPr>
        <w:t>p</w:t>
      </w:r>
      <w:r w:rsidR="009115F8">
        <w:rPr>
          <w:rFonts w:eastAsia="MS Mincho"/>
        </w:rPr>
        <w:t>.</w:t>
      </w:r>
    </w:p>
    <w:p w14:paraId="20409AC8" w14:textId="73902BD1" w:rsidR="007F2E9D" w:rsidRDefault="0082259D" w:rsidP="0001390C">
      <w:pPr>
        <w:pStyle w:val="Overviewbullets"/>
        <w:spacing w:before="0" w:after="0"/>
        <w:ind w:left="357" w:hanging="357"/>
        <w:jc w:val="left"/>
        <w:rPr>
          <w:rFonts w:eastAsia="MS Mincho"/>
        </w:rPr>
      </w:pPr>
      <w:r>
        <w:rPr>
          <w:rFonts w:eastAsia="MS Mincho"/>
        </w:rPr>
        <w:t>Power-train subsystem lead</w:t>
      </w:r>
    </w:p>
    <w:p w14:paraId="7CEDD999" w14:textId="3206F56E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Collected and reviewed ECU data sheets and system schematics</w:t>
      </w:r>
      <w:r w:rsidR="009115F8">
        <w:rPr>
          <w:rFonts w:eastAsia="MS Mincho"/>
        </w:rPr>
        <w:t>.</w:t>
      </w:r>
    </w:p>
    <w:p w14:paraId="4D88B5FC" w14:textId="50025826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Conducted signal list reviews and commissioned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HIL rack</w:t>
      </w:r>
      <w:r w:rsidR="009115F8">
        <w:rPr>
          <w:rFonts w:eastAsia="MS Mincho"/>
        </w:rPr>
        <w:t>.</w:t>
      </w:r>
    </w:p>
    <w:p w14:paraId="2DEAB726" w14:textId="04FC85D2" w:rsidR="0082259D" w:rsidRDefault="0082259D" w:rsidP="0001390C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Coordinated testing efforts on rack</w:t>
      </w:r>
      <w:r w:rsidR="009115F8">
        <w:rPr>
          <w:rFonts w:eastAsia="MS Mincho"/>
        </w:rPr>
        <w:t>.</w:t>
      </w:r>
    </w:p>
    <w:p w14:paraId="559862A1" w14:textId="1C5DB942" w:rsidR="00B91FE6" w:rsidRPr="00B91FE6" w:rsidRDefault="0082259D" w:rsidP="00B91FE6">
      <w:pPr>
        <w:pStyle w:val="Overviewbullets"/>
        <w:numPr>
          <w:ilvl w:val="1"/>
          <w:numId w:val="11"/>
        </w:numPr>
        <w:spacing w:before="0" w:after="0"/>
        <w:jc w:val="left"/>
        <w:rPr>
          <w:rFonts w:eastAsia="MS Mincho"/>
        </w:rPr>
      </w:pPr>
      <w:r>
        <w:rPr>
          <w:rFonts w:eastAsia="MS Mincho"/>
        </w:rPr>
        <w:t>Used Simulink to modify and create functionality</w:t>
      </w:r>
      <w:r w:rsidR="00B91FE6">
        <w:rPr>
          <w:rFonts w:eastAsia="MS Mincho"/>
        </w:rPr>
        <w:t xml:space="preserve"> for HIL models in conjunction with </w:t>
      </w:r>
      <w:proofErr w:type="spellStart"/>
      <w:r w:rsidR="00B91FE6">
        <w:rPr>
          <w:rFonts w:eastAsia="MS Mincho"/>
        </w:rPr>
        <w:t>dSPACE</w:t>
      </w:r>
      <w:proofErr w:type="spellEnd"/>
      <w:r w:rsidR="00B91FE6">
        <w:rPr>
          <w:rFonts w:eastAsia="MS Mincho"/>
        </w:rPr>
        <w:t xml:space="preserve"> libraries</w:t>
      </w:r>
      <w:r w:rsidR="009115F8">
        <w:rPr>
          <w:rFonts w:eastAsia="MS Mincho"/>
        </w:rPr>
        <w:t>.</w:t>
      </w:r>
    </w:p>
    <w:p w14:paraId="72414522" w14:textId="0D11436C" w:rsidR="00B91FE6" w:rsidRDefault="00C60B70" w:rsidP="00B91FE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License manag</w:t>
      </w:r>
      <w:r w:rsidR="00502A47">
        <w:rPr>
          <w:rFonts w:eastAsia="MS Mincho"/>
        </w:rPr>
        <w:t>ement</w:t>
      </w:r>
    </w:p>
    <w:p w14:paraId="6B858924" w14:textId="5298CBB4" w:rsidR="00B91FE6" w:rsidRDefault="00B91FE6" w:rsidP="00B91FE6">
      <w:pPr>
        <w:pStyle w:val="Overviewbullets"/>
        <w:numPr>
          <w:ilvl w:val="1"/>
          <w:numId w:val="11"/>
        </w:numPr>
        <w:spacing w:before="0" w:after="0"/>
        <w:rPr>
          <w:rFonts w:eastAsia="MS Mincho"/>
        </w:rPr>
      </w:pPr>
      <w:r>
        <w:rPr>
          <w:rFonts w:eastAsia="MS Mincho"/>
        </w:rPr>
        <w:t xml:space="preserve">Restructured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license scheme to maximize usage and minimize cost</w:t>
      </w:r>
      <w:r w:rsidR="009115F8">
        <w:rPr>
          <w:rFonts w:eastAsia="MS Mincho"/>
        </w:rPr>
        <w:t>.</w:t>
      </w:r>
    </w:p>
    <w:p w14:paraId="1D6C3121" w14:textId="4ACB911B" w:rsidR="00B91FE6" w:rsidRDefault="00B91FE6" w:rsidP="00B91FE6">
      <w:pPr>
        <w:pStyle w:val="Overviewbullets"/>
        <w:numPr>
          <w:ilvl w:val="1"/>
          <w:numId w:val="11"/>
        </w:numPr>
        <w:spacing w:before="0" w:after="0"/>
        <w:rPr>
          <w:rFonts w:eastAsia="MS Mincho"/>
        </w:rPr>
      </w:pPr>
      <w:r>
        <w:rPr>
          <w:rFonts w:eastAsia="MS Mincho"/>
        </w:rPr>
        <w:t>Responsible for maintaining and procurement of all license for the lab with total cost of ~ 1000 000 USD and maintenance fees of about ~120k USD</w:t>
      </w:r>
      <w:r w:rsidR="009115F8">
        <w:rPr>
          <w:rFonts w:eastAsia="MS Mincho"/>
        </w:rPr>
        <w:t>.</w:t>
      </w:r>
    </w:p>
    <w:p w14:paraId="2FD0C92F" w14:textId="4FA70D78" w:rsidR="00C60B70" w:rsidRPr="00ED2EF6" w:rsidRDefault="00B91FE6" w:rsidP="004E5F77">
      <w:pPr>
        <w:pStyle w:val="Overviewbullets"/>
        <w:numPr>
          <w:ilvl w:val="0"/>
          <w:numId w:val="0"/>
        </w:numPr>
        <w:spacing w:before="0" w:after="0"/>
        <w:ind w:left="1440"/>
        <w:rPr>
          <w:rFonts w:eastAsia="MS Mincho"/>
        </w:rPr>
      </w:pPr>
      <w:r w:rsidRPr="00ED2EF6">
        <w:rPr>
          <w:rFonts w:eastAsia="MS Mincho"/>
        </w:rPr>
        <w:t>Worked with multiple suppliers and vendors to get quotes to fit the lab’s needs</w:t>
      </w:r>
      <w:r w:rsidR="009115F8" w:rsidRPr="00ED2EF6">
        <w:rPr>
          <w:rFonts w:eastAsia="MS Mincho"/>
        </w:rPr>
        <w:t>.</w:t>
      </w:r>
      <w:r w:rsidR="00C60B70" w:rsidRPr="00ED2EF6">
        <w:rPr>
          <w:rFonts w:eastAsia="MS Mincho"/>
        </w:rPr>
        <w:tab/>
      </w:r>
    </w:p>
    <w:p w14:paraId="7139EAEB" w14:textId="55F63A19" w:rsidR="00A4601E" w:rsidRDefault="00A4601E" w:rsidP="00A4601E">
      <w:pPr>
        <w:pStyle w:val="Overviewbullets"/>
        <w:numPr>
          <w:ilvl w:val="0"/>
          <w:numId w:val="0"/>
        </w:numPr>
        <w:spacing w:before="0" w:after="0"/>
        <w:ind w:left="360" w:hanging="360"/>
        <w:rPr>
          <w:rFonts w:eastAsia="MS Mincho"/>
        </w:rPr>
      </w:pPr>
    </w:p>
    <w:p w14:paraId="7448ED44" w14:textId="7FAD3EEF" w:rsidR="00A4601E" w:rsidRPr="00B42D28" w:rsidRDefault="00A4601E" w:rsidP="00A4601E">
      <w:pPr>
        <w:pStyle w:val="JobTitlebold"/>
        <w:rPr>
          <w:rFonts w:eastAsia="MS Mincho"/>
        </w:rPr>
      </w:pPr>
      <w:r>
        <w:rPr>
          <w:rFonts w:eastAsia="MS Mincho"/>
        </w:rPr>
        <w:t xml:space="preserve">HIL Onsite Project Engineer at Ford, </w:t>
      </w:r>
      <w:proofErr w:type="spellStart"/>
      <w:r>
        <w:rPr>
          <w:rFonts w:eastAsia="MS Mincho"/>
        </w:rPr>
        <w:t>EASi</w:t>
      </w:r>
      <w:proofErr w:type="spellEnd"/>
    </w:p>
    <w:p w14:paraId="2CC338AC" w14:textId="5A55F5BC" w:rsidR="00A4601E" w:rsidRDefault="00A4601E" w:rsidP="00A4601E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Dearborn, Michigan, USA (June 2012 – April 2013)</w:t>
      </w:r>
    </w:p>
    <w:p w14:paraId="362B06AA" w14:textId="0DFA80DA" w:rsidR="00986E2B" w:rsidRDefault="00986E2B" w:rsidP="00ED2EF6">
      <w:pPr>
        <w:pStyle w:val="Overviewbullets"/>
        <w:spacing w:before="0" w:after="0"/>
        <w:jc w:val="left"/>
        <w:rPr>
          <w:rFonts w:eastAsia="MS Mincho"/>
        </w:rPr>
      </w:pPr>
      <w:r>
        <w:rPr>
          <w:rFonts w:eastAsia="MS Mincho"/>
        </w:rPr>
        <w:t>Responsible for design, development, and maintenance of robotic motion system for automated Infotainment HMI testing.</w:t>
      </w:r>
    </w:p>
    <w:p w14:paraId="5E2DEDF4" w14:textId="621B02CB" w:rsidR="00986E2B" w:rsidRDefault="00986E2B" w:rsidP="00ED2EF6">
      <w:pPr>
        <w:pStyle w:val="Overviewbullets"/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Utilized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AutomationDesk</w:t>
      </w:r>
      <w:proofErr w:type="spellEnd"/>
      <w:r>
        <w:rPr>
          <w:rFonts w:eastAsia="MS Mincho"/>
        </w:rPr>
        <w:t xml:space="preserve"> to automate testing for vehicle subsystems.</w:t>
      </w:r>
    </w:p>
    <w:p w14:paraId="4147008F" w14:textId="6974B7DF" w:rsidR="00986E2B" w:rsidRDefault="00ED2EF6" w:rsidP="00ED2EF6">
      <w:pPr>
        <w:pStyle w:val="Overviewbullets"/>
        <w:spacing w:before="0" w:after="0"/>
        <w:jc w:val="left"/>
        <w:rPr>
          <w:rFonts w:eastAsia="MS Mincho"/>
        </w:rPr>
      </w:pPr>
      <w:r>
        <w:rPr>
          <w:rFonts w:eastAsia="MS Mincho"/>
        </w:rPr>
        <w:t xml:space="preserve">Utilized Python to create and modify library blocks in </w:t>
      </w:r>
      <w:proofErr w:type="spellStart"/>
      <w:r>
        <w:rPr>
          <w:rFonts w:eastAsia="MS Mincho"/>
        </w:rPr>
        <w:t>dSPACE</w:t>
      </w:r>
      <w:proofErr w:type="spellEnd"/>
      <w:r>
        <w:rPr>
          <w:rFonts w:eastAsia="MS Mincho"/>
        </w:rPr>
        <w:t xml:space="preserve"> </w:t>
      </w:r>
      <w:proofErr w:type="spellStart"/>
      <w:r>
        <w:rPr>
          <w:rFonts w:eastAsia="MS Mincho"/>
        </w:rPr>
        <w:t>AutomationDesk</w:t>
      </w:r>
      <w:proofErr w:type="spellEnd"/>
    </w:p>
    <w:p w14:paraId="0407139C" w14:textId="45A82E72" w:rsidR="00ED2EF6" w:rsidRDefault="00ED2EF6" w:rsidP="00ED2EF6">
      <w:pPr>
        <w:pStyle w:val="Overviewbullets"/>
        <w:spacing w:before="0" w:after="0"/>
        <w:jc w:val="left"/>
        <w:rPr>
          <w:rFonts w:eastAsia="MS Mincho"/>
        </w:rPr>
      </w:pPr>
      <w:r>
        <w:rPr>
          <w:rFonts w:eastAsia="MS Mincho"/>
        </w:rPr>
        <w:t>Worked with suppliers, purchasing, and design engineers to identify ECU’s/Hardware to be integrated into HIL system based on features under test.</w:t>
      </w:r>
    </w:p>
    <w:p w14:paraId="600AAD1E" w14:textId="3836C86C" w:rsidR="00ED2EF6" w:rsidRPr="00ED2EF6" w:rsidRDefault="00ED2EF6" w:rsidP="00ED2EF6">
      <w:pPr>
        <w:pStyle w:val="Overviewbullets"/>
        <w:spacing w:before="0" w:after="0"/>
        <w:jc w:val="left"/>
        <w:rPr>
          <w:rFonts w:eastAsia="MS Mincho"/>
        </w:rPr>
      </w:pPr>
      <w:r>
        <w:rPr>
          <w:rFonts w:eastAsia="MS Mincho"/>
        </w:rPr>
        <w:t>Ordered, tracked, and coordinated delivery for all ECU’s/Hardware to be tested for multiple programs independently with minimal guidance.</w:t>
      </w:r>
    </w:p>
    <w:p w14:paraId="1D65CAD5" w14:textId="77777777" w:rsidR="00ED2EF6" w:rsidRDefault="00ED2EF6" w:rsidP="004C6B7F">
      <w:pPr>
        <w:pStyle w:val="JobTitlebold"/>
        <w:rPr>
          <w:rFonts w:eastAsia="MS Mincho"/>
        </w:rPr>
      </w:pPr>
    </w:p>
    <w:p w14:paraId="3ED5BB3E" w14:textId="56BCA07D" w:rsidR="004C6B7F" w:rsidRPr="00986E2B" w:rsidRDefault="004C6B7F" w:rsidP="004C6B7F">
      <w:pPr>
        <w:pStyle w:val="JobTitlebold"/>
        <w:rPr>
          <w:rFonts w:eastAsia="MS Mincho"/>
          <w:b w:val="0"/>
          <w:bCs w:val="0"/>
        </w:rPr>
      </w:pPr>
      <w:r>
        <w:rPr>
          <w:rFonts w:eastAsia="MS Mincho"/>
        </w:rPr>
        <w:t>Engineering Intern, Fraunhofer USA</w:t>
      </w:r>
    </w:p>
    <w:p w14:paraId="287D10AB" w14:textId="28B3A3BD" w:rsidR="004C6B7F" w:rsidRDefault="00FE1FA9" w:rsidP="004C6B7F">
      <w:pPr>
        <w:pStyle w:val="OrganizationName"/>
        <w:spacing w:after="120"/>
        <w:rPr>
          <w:rFonts w:eastAsia="MS Mincho"/>
        </w:rPr>
      </w:pPr>
      <w:r>
        <w:rPr>
          <w:rFonts w:eastAsia="MS Mincho"/>
        </w:rPr>
        <w:t>Plymouth</w:t>
      </w:r>
      <w:r w:rsidR="004C6B7F">
        <w:rPr>
          <w:rFonts w:eastAsia="MS Mincho"/>
        </w:rPr>
        <w:t>, Michigan, USA (October 2011 – February 2012)</w:t>
      </w:r>
    </w:p>
    <w:p w14:paraId="43DCFB41" w14:textId="363D2DAA" w:rsidR="00ED2EF6" w:rsidRDefault="00ED2EF6" w:rsidP="00ED2EF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Assisted Optical Engineer in setting up for performance testing of diode lasers.</w:t>
      </w:r>
    </w:p>
    <w:p w14:paraId="640D9DFC" w14:textId="4F21062D" w:rsidR="00ED2EF6" w:rsidRDefault="00ED2EF6" w:rsidP="00ED2EF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Validated and documented laser diode performance.</w:t>
      </w:r>
    </w:p>
    <w:p w14:paraId="40F6CA75" w14:textId="7828D258" w:rsidR="00ED2EF6" w:rsidRDefault="00ED2EF6" w:rsidP="00ED2EF6">
      <w:pPr>
        <w:pStyle w:val="Overviewbullets"/>
        <w:spacing w:before="0" w:after="0"/>
        <w:rPr>
          <w:rFonts w:eastAsia="MS Mincho"/>
        </w:rPr>
      </w:pPr>
      <w:r>
        <w:rPr>
          <w:rFonts w:eastAsia="MS Mincho"/>
        </w:rPr>
        <w:t>Performed basic alignment of laser systems.</w:t>
      </w:r>
    </w:p>
    <w:p w14:paraId="38F3F3A9" w14:textId="77777777" w:rsidR="006A005D" w:rsidRDefault="006A005D" w:rsidP="006A005D">
      <w:pPr>
        <w:pStyle w:val="ResumeHeadings"/>
      </w:pPr>
      <w:r>
        <w:t>Education</w:t>
      </w:r>
    </w:p>
    <w:p w14:paraId="01D7780F" w14:textId="77777777" w:rsidR="006A005D" w:rsidRDefault="006A005D" w:rsidP="006A005D">
      <w:pPr>
        <w:pStyle w:val="OrganizationName"/>
      </w:pPr>
      <w:r>
        <w:t>University of Windsor – Windsor, Ontario (2010-2011)</w:t>
      </w:r>
    </w:p>
    <w:p w14:paraId="42258CE0" w14:textId="77777777" w:rsidR="00E1555C" w:rsidRDefault="006A005D" w:rsidP="006A005D">
      <w:pPr>
        <w:pStyle w:val="Location"/>
        <w:rPr>
          <w:b/>
        </w:rPr>
      </w:pPr>
      <w:r>
        <w:rPr>
          <w:b/>
        </w:rPr>
        <w:t>B</w:t>
      </w:r>
      <w:r w:rsidR="00E1555C">
        <w:rPr>
          <w:b/>
        </w:rPr>
        <w:t xml:space="preserve">Sc </w:t>
      </w:r>
      <w:r>
        <w:rPr>
          <w:b/>
        </w:rPr>
        <w:t>Physics and High Technology</w:t>
      </w:r>
    </w:p>
    <w:p w14:paraId="359A3469" w14:textId="77777777" w:rsidR="006A005D" w:rsidRDefault="006A005D" w:rsidP="006A005D">
      <w:pPr>
        <w:pStyle w:val="OrganizationName"/>
      </w:pPr>
      <w:r>
        <w:t>University of Windsor – Windsor, Ontario (2004-2009)</w:t>
      </w:r>
    </w:p>
    <w:p w14:paraId="77D9721D" w14:textId="77777777" w:rsidR="00BC20D8" w:rsidRDefault="00E1555C" w:rsidP="006A005D">
      <w:pPr>
        <w:pStyle w:val="Location"/>
        <w:rPr>
          <w:b/>
        </w:rPr>
      </w:pPr>
      <w:proofErr w:type="spellStart"/>
      <w:r>
        <w:rPr>
          <w:b/>
        </w:rPr>
        <w:t>BASc</w:t>
      </w:r>
      <w:proofErr w:type="spellEnd"/>
      <w:r w:rsidR="006A005D" w:rsidRPr="000806A9">
        <w:rPr>
          <w:b/>
        </w:rPr>
        <w:t xml:space="preserve"> (Co-op)</w:t>
      </w:r>
      <w:r w:rsidR="006A005D">
        <w:rPr>
          <w:b/>
        </w:rPr>
        <w:t xml:space="preserve"> </w:t>
      </w:r>
      <w:r w:rsidR="006A005D" w:rsidRPr="000806A9">
        <w:rPr>
          <w:b/>
        </w:rPr>
        <w:t>Electrical Engineering</w:t>
      </w:r>
    </w:p>
    <w:p w14:paraId="6BFBB7CC" w14:textId="61B14BB3" w:rsidR="00093900" w:rsidRPr="002859F7" w:rsidRDefault="00093900" w:rsidP="002859F7">
      <w:pPr>
        <w:pStyle w:val="ResumeHeadings"/>
      </w:pPr>
    </w:p>
    <w:sectPr w:rsidR="00093900" w:rsidRPr="002859F7" w:rsidSect="00080F88">
      <w:footerReference w:type="default" r:id="rId10"/>
      <w:pgSz w:w="12240" w:h="15840"/>
      <w:pgMar w:top="792" w:right="900" w:bottom="720" w:left="900" w:header="1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55CB0F" w14:textId="77777777" w:rsidR="00FE3419" w:rsidRDefault="00FE3419">
      <w:r>
        <w:separator/>
      </w:r>
    </w:p>
  </w:endnote>
  <w:endnote w:type="continuationSeparator" w:id="0">
    <w:p w14:paraId="42FAB8CC" w14:textId="77777777" w:rsidR="00FE3419" w:rsidRDefault="00FE34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-Light">
    <w:altName w:val="Segoe U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EA609B" w14:textId="19469810" w:rsidR="00D61649" w:rsidRDefault="005E7FF7" w:rsidP="00D61649">
    <w:pPr>
      <w:pStyle w:val="Address"/>
    </w:pPr>
    <w:r>
      <w:t>Cell:</w:t>
    </w:r>
    <w:r w:rsidR="00D61649">
      <w:t xml:space="preserve"> (</w:t>
    </w:r>
    <w:r w:rsidR="00EE38BF">
      <w:t>313</w:t>
    </w:r>
    <w:r w:rsidR="00D61649">
      <w:t xml:space="preserve">) </w:t>
    </w:r>
    <w:r w:rsidR="00EE38BF">
      <w:t>782 1205</w:t>
    </w:r>
    <w:r w:rsidR="00D61649">
      <w:t xml:space="preserve"> </w:t>
    </w:r>
    <w:r w:rsidR="00D61649">
      <w:rPr>
        <w:szCs w:val="14"/>
      </w:rPr>
      <w:sym w:font="Wingdings" w:char="F06C"/>
    </w:r>
    <w:r w:rsidR="00D61649">
      <w:t xml:space="preserve">  </w:t>
    </w:r>
    <w:r>
      <w:t xml:space="preserve">Email: </w:t>
    </w:r>
    <w:r w:rsidR="00400DE3">
      <w:t>mustafa.sheikhj@gmail.com</w:t>
    </w:r>
  </w:p>
  <w:p w14:paraId="0688DEB9" w14:textId="77777777" w:rsidR="00D61649" w:rsidRDefault="00D61649">
    <w:pPr>
      <w:pStyle w:val="Footer"/>
    </w:pPr>
  </w:p>
  <w:p w14:paraId="4BD50C77" w14:textId="77777777" w:rsidR="00D61649" w:rsidRDefault="00D616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C39070" w14:textId="77777777" w:rsidR="00FE3419" w:rsidRDefault="00FE3419">
      <w:r>
        <w:separator/>
      </w:r>
    </w:p>
  </w:footnote>
  <w:footnote w:type="continuationSeparator" w:id="0">
    <w:p w14:paraId="14757623" w14:textId="77777777" w:rsidR="00FE3419" w:rsidRDefault="00FE34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3"/>
    <w:multiLevelType w:val="singleLevel"/>
    <w:tmpl w:val="00000003"/>
    <w:name w:val="WW8Num22"/>
    <w:lvl w:ilvl="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/>
      </w:rPr>
    </w:lvl>
  </w:abstractNum>
  <w:abstractNum w:abstractNumId="11" w15:restartNumberingAfterBreak="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D482C3F"/>
    <w:multiLevelType w:val="hybridMultilevel"/>
    <w:tmpl w:val="5F9C8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DAF30E4"/>
    <w:multiLevelType w:val="hybridMultilevel"/>
    <w:tmpl w:val="B686CA38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7A678A6"/>
    <w:multiLevelType w:val="hybridMultilevel"/>
    <w:tmpl w:val="D97031EA"/>
    <w:lvl w:ilvl="0" w:tplc="A580CC66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  <w:sz w:val="14"/>
        <w:szCs w:val="1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F554AC"/>
    <w:multiLevelType w:val="hybridMultilevel"/>
    <w:tmpl w:val="30D4BE22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6" w15:restartNumberingAfterBreak="0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B80A77"/>
    <w:multiLevelType w:val="hybridMultilevel"/>
    <w:tmpl w:val="3D0AF408"/>
    <w:lvl w:ilvl="0" w:tplc="CEB6D8D2">
      <w:numFmt w:val="bullet"/>
      <w:lvlText w:val="•"/>
      <w:lvlJc w:val="left"/>
      <w:pPr>
        <w:ind w:left="720" w:hanging="360"/>
      </w:pPr>
      <w:rPr>
        <w:rFonts w:ascii="Lato-Light" w:eastAsia="Times New Roman" w:hAnsi="Lato-Light" w:cs="Lato-Ligh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DEF071A"/>
    <w:multiLevelType w:val="hybridMultilevel"/>
    <w:tmpl w:val="E0942B4C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2B1832"/>
    <w:multiLevelType w:val="hybridMultilevel"/>
    <w:tmpl w:val="E6584DD8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E4FAF"/>
    <w:multiLevelType w:val="hybridMultilevel"/>
    <w:tmpl w:val="A03226B2"/>
    <w:lvl w:ilvl="0" w:tplc="CEB6D8D2">
      <w:numFmt w:val="bullet"/>
      <w:lvlText w:val="•"/>
      <w:lvlJc w:val="left"/>
      <w:pPr>
        <w:ind w:left="720" w:hanging="360"/>
      </w:pPr>
      <w:rPr>
        <w:rFonts w:ascii="Lato-Light" w:eastAsia="Times New Roman" w:hAnsi="Lato-Light" w:cs="Lato-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4"/>
  </w:num>
  <w:num w:numId="3">
    <w:abstractNumId w:val="20"/>
  </w:num>
  <w:num w:numId="4">
    <w:abstractNumId w:val="23"/>
  </w:num>
  <w:num w:numId="5">
    <w:abstractNumId w:val="33"/>
  </w:num>
  <w:num w:numId="6">
    <w:abstractNumId w:val="15"/>
  </w:num>
  <w:num w:numId="7">
    <w:abstractNumId w:val="21"/>
  </w:num>
  <w:num w:numId="8">
    <w:abstractNumId w:val="18"/>
  </w:num>
  <w:num w:numId="9">
    <w:abstractNumId w:val="19"/>
  </w:num>
  <w:num w:numId="10">
    <w:abstractNumId w:val="31"/>
  </w:num>
  <w:num w:numId="11">
    <w:abstractNumId w:val="28"/>
  </w:num>
  <w:num w:numId="12">
    <w:abstractNumId w:val="29"/>
  </w:num>
  <w:num w:numId="13">
    <w:abstractNumId w:val="26"/>
  </w:num>
  <w:num w:numId="14">
    <w:abstractNumId w:val="0"/>
  </w:num>
  <w:num w:numId="15">
    <w:abstractNumId w:val="35"/>
  </w:num>
  <w:num w:numId="16">
    <w:abstractNumId w:val="2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1"/>
  </w:num>
  <w:num w:numId="27">
    <w:abstractNumId w:val="30"/>
  </w:num>
  <w:num w:numId="28">
    <w:abstractNumId w:val="12"/>
  </w:num>
  <w:num w:numId="29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0"/>
  </w:num>
  <w:num w:numId="31">
    <w:abstractNumId w:val="14"/>
  </w:num>
  <w:num w:numId="32">
    <w:abstractNumId w:val="25"/>
  </w:num>
  <w:num w:numId="33">
    <w:abstractNumId w:val="32"/>
  </w:num>
  <w:num w:numId="34">
    <w:abstractNumId w:val="13"/>
  </w:num>
  <w:num w:numId="35">
    <w:abstractNumId w:val="36"/>
  </w:num>
  <w:num w:numId="36">
    <w:abstractNumId w:val="27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6A9"/>
    <w:rsid w:val="00003F59"/>
    <w:rsid w:val="00010A30"/>
    <w:rsid w:val="0001390C"/>
    <w:rsid w:val="00022F6C"/>
    <w:rsid w:val="000355A9"/>
    <w:rsid w:val="00040A11"/>
    <w:rsid w:val="00054FC2"/>
    <w:rsid w:val="00056D57"/>
    <w:rsid w:val="000671A9"/>
    <w:rsid w:val="000701E3"/>
    <w:rsid w:val="000747C4"/>
    <w:rsid w:val="000806A9"/>
    <w:rsid w:val="00080F88"/>
    <w:rsid w:val="000933C5"/>
    <w:rsid w:val="00093900"/>
    <w:rsid w:val="000A61F7"/>
    <w:rsid w:val="000B574A"/>
    <w:rsid w:val="000D07BD"/>
    <w:rsid w:val="000F22B8"/>
    <w:rsid w:val="000F68E3"/>
    <w:rsid w:val="00112DBE"/>
    <w:rsid w:val="00117F16"/>
    <w:rsid w:val="001421E1"/>
    <w:rsid w:val="00151819"/>
    <w:rsid w:val="0016091F"/>
    <w:rsid w:val="00166774"/>
    <w:rsid w:val="0017662B"/>
    <w:rsid w:val="001925BC"/>
    <w:rsid w:val="001943D9"/>
    <w:rsid w:val="001A6DF9"/>
    <w:rsid w:val="001B3AB8"/>
    <w:rsid w:val="001D1528"/>
    <w:rsid w:val="001D2D85"/>
    <w:rsid w:val="001E29CD"/>
    <w:rsid w:val="00205656"/>
    <w:rsid w:val="002111C8"/>
    <w:rsid w:val="0024237E"/>
    <w:rsid w:val="0024538A"/>
    <w:rsid w:val="00247160"/>
    <w:rsid w:val="002515FE"/>
    <w:rsid w:val="002524DD"/>
    <w:rsid w:val="00275624"/>
    <w:rsid w:val="002859F7"/>
    <w:rsid w:val="002E0BD1"/>
    <w:rsid w:val="002E2486"/>
    <w:rsid w:val="002E3710"/>
    <w:rsid w:val="002E6500"/>
    <w:rsid w:val="00303048"/>
    <w:rsid w:val="00312B3C"/>
    <w:rsid w:val="00317B45"/>
    <w:rsid w:val="00320147"/>
    <w:rsid w:val="00332D14"/>
    <w:rsid w:val="003348A1"/>
    <w:rsid w:val="0034472C"/>
    <w:rsid w:val="00362BA5"/>
    <w:rsid w:val="00380B29"/>
    <w:rsid w:val="00394B5E"/>
    <w:rsid w:val="003A5EAC"/>
    <w:rsid w:val="003B5EAA"/>
    <w:rsid w:val="003C0BEB"/>
    <w:rsid w:val="003D2B56"/>
    <w:rsid w:val="003D6383"/>
    <w:rsid w:val="003E3683"/>
    <w:rsid w:val="003F7273"/>
    <w:rsid w:val="003F76FD"/>
    <w:rsid w:val="00400DE3"/>
    <w:rsid w:val="004012A1"/>
    <w:rsid w:val="00440973"/>
    <w:rsid w:val="00447933"/>
    <w:rsid w:val="004640AD"/>
    <w:rsid w:val="00467A71"/>
    <w:rsid w:val="00470243"/>
    <w:rsid w:val="004756D2"/>
    <w:rsid w:val="004B6870"/>
    <w:rsid w:val="004C4814"/>
    <w:rsid w:val="004C6B7F"/>
    <w:rsid w:val="004E4A14"/>
    <w:rsid w:val="004E6AF7"/>
    <w:rsid w:val="004F05C7"/>
    <w:rsid w:val="00502A47"/>
    <w:rsid w:val="0051313F"/>
    <w:rsid w:val="00516F3D"/>
    <w:rsid w:val="00545940"/>
    <w:rsid w:val="00574849"/>
    <w:rsid w:val="0058074E"/>
    <w:rsid w:val="00580D10"/>
    <w:rsid w:val="005B0CD8"/>
    <w:rsid w:val="005C5700"/>
    <w:rsid w:val="005D3E1B"/>
    <w:rsid w:val="005E3B27"/>
    <w:rsid w:val="005E7FF7"/>
    <w:rsid w:val="005F67C3"/>
    <w:rsid w:val="0060300C"/>
    <w:rsid w:val="00603DFF"/>
    <w:rsid w:val="00610415"/>
    <w:rsid w:val="00610435"/>
    <w:rsid w:val="006144EF"/>
    <w:rsid w:val="00633213"/>
    <w:rsid w:val="0065202C"/>
    <w:rsid w:val="0065531D"/>
    <w:rsid w:val="0065626C"/>
    <w:rsid w:val="00675F41"/>
    <w:rsid w:val="00687F80"/>
    <w:rsid w:val="0069161F"/>
    <w:rsid w:val="00691E46"/>
    <w:rsid w:val="006A005D"/>
    <w:rsid w:val="006A4E8B"/>
    <w:rsid w:val="006B3C31"/>
    <w:rsid w:val="006D60CB"/>
    <w:rsid w:val="006F2314"/>
    <w:rsid w:val="0070164E"/>
    <w:rsid w:val="00720D22"/>
    <w:rsid w:val="00724E76"/>
    <w:rsid w:val="00727ADF"/>
    <w:rsid w:val="007432F4"/>
    <w:rsid w:val="0075317F"/>
    <w:rsid w:val="00766243"/>
    <w:rsid w:val="00775402"/>
    <w:rsid w:val="00777F48"/>
    <w:rsid w:val="0078012E"/>
    <w:rsid w:val="00780B3F"/>
    <w:rsid w:val="007A02A8"/>
    <w:rsid w:val="007A5F62"/>
    <w:rsid w:val="007A6E29"/>
    <w:rsid w:val="007A6FDB"/>
    <w:rsid w:val="007B693E"/>
    <w:rsid w:val="007C6CC2"/>
    <w:rsid w:val="007C7F4F"/>
    <w:rsid w:val="007D4811"/>
    <w:rsid w:val="007F2E9D"/>
    <w:rsid w:val="00810FD0"/>
    <w:rsid w:val="0082259D"/>
    <w:rsid w:val="00825905"/>
    <w:rsid w:val="008304D0"/>
    <w:rsid w:val="00836B17"/>
    <w:rsid w:val="00841F85"/>
    <w:rsid w:val="00850C67"/>
    <w:rsid w:val="00855EEC"/>
    <w:rsid w:val="00856524"/>
    <w:rsid w:val="00867B60"/>
    <w:rsid w:val="00870F57"/>
    <w:rsid w:val="0088085B"/>
    <w:rsid w:val="008960C5"/>
    <w:rsid w:val="008A7086"/>
    <w:rsid w:val="008B086B"/>
    <w:rsid w:val="008B2C6A"/>
    <w:rsid w:val="008C1FB3"/>
    <w:rsid w:val="008C5C64"/>
    <w:rsid w:val="008D048E"/>
    <w:rsid w:val="008E251B"/>
    <w:rsid w:val="008E3C9D"/>
    <w:rsid w:val="008F4E8F"/>
    <w:rsid w:val="00906B28"/>
    <w:rsid w:val="009115F8"/>
    <w:rsid w:val="0093283C"/>
    <w:rsid w:val="00935465"/>
    <w:rsid w:val="0093728B"/>
    <w:rsid w:val="009428B0"/>
    <w:rsid w:val="009564EE"/>
    <w:rsid w:val="009635E8"/>
    <w:rsid w:val="00986E2B"/>
    <w:rsid w:val="00987F90"/>
    <w:rsid w:val="00991542"/>
    <w:rsid w:val="009A1BDE"/>
    <w:rsid w:val="009A2487"/>
    <w:rsid w:val="009A2ED8"/>
    <w:rsid w:val="009B04A9"/>
    <w:rsid w:val="009D75BD"/>
    <w:rsid w:val="00A0153D"/>
    <w:rsid w:val="00A14D91"/>
    <w:rsid w:val="00A23B63"/>
    <w:rsid w:val="00A2576C"/>
    <w:rsid w:val="00A26158"/>
    <w:rsid w:val="00A267DA"/>
    <w:rsid w:val="00A4601E"/>
    <w:rsid w:val="00A60210"/>
    <w:rsid w:val="00A6695A"/>
    <w:rsid w:val="00A66A2B"/>
    <w:rsid w:val="00A73DA6"/>
    <w:rsid w:val="00A8745C"/>
    <w:rsid w:val="00A96BED"/>
    <w:rsid w:val="00A97EA8"/>
    <w:rsid w:val="00AA07FF"/>
    <w:rsid w:val="00AB4DFD"/>
    <w:rsid w:val="00AC6CB0"/>
    <w:rsid w:val="00AD6670"/>
    <w:rsid w:val="00B02FF8"/>
    <w:rsid w:val="00B03812"/>
    <w:rsid w:val="00B06C83"/>
    <w:rsid w:val="00B11FE9"/>
    <w:rsid w:val="00B20CE6"/>
    <w:rsid w:val="00B30A2C"/>
    <w:rsid w:val="00B42D28"/>
    <w:rsid w:val="00B54085"/>
    <w:rsid w:val="00B655E9"/>
    <w:rsid w:val="00B71E70"/>
    <w:rsid w:val="00B81CD3"/>
    <w:rsid w:val="00B86163"/>
    <w:rsid w:val="00B91FE6"/>
    <w:rsid w:val="00B921A1"/>
    <w:rsid w:val="00BB2993"/>
    <w:rsid w:val="00BB4A32"/>
    <w:rsid w:val="00BC012F"/>
    <w:rsid w:val="00BC20D8"/>
    <w:rsid w:val="00BC7B51"/>
    <w:rsid w:val="00BF5304"/>
    <w:rsid w:val="00C04050"/>
    <w:rsid w:val="00C050C7"/>
    <w:rsid w:val="00C12851"/>
    <w:rsid w:val="00C1390B"/>
    <w:rsid w:val="00C308D0"/>
    <w:rsid w:val="00C60B70"/>
    <w:rsid w:val="00C62FCF"/>
    <w:rsid w:val="00C74B57"/>
    <w:rsid w:val="00C922A0"/>
    <w:rsid w:val="00CA2DD1"/>
    <w:rsid w:val="00CB725F"/>
    <w:rsid w:val="00CD0EE6"/>
    <w:rsid w:val="00CD1D23"/>
    <w:rsid w:val="00CD7181"/>
    <w:rsid w:val="00CE5A0F"/>
    <w:rsid w:val="00D03406"/>
    <w:rsid w:val="00D14B7D"/>
    <w:rsid w:val="00D42B2D"/>
    <w:rsid w:val="00D42C58"/>
    <w:rsid w:val="00D52CFE"/>
    <w:rsid w:val="00D54C30"/>
    <w:rsid w:val="00D61649"/>
    <w:rsid w:val="00D6385E"/>
    <w:rsid w:val="00D75CDE"/>
    <w:rsid w:val="00D8496C"/>
    <w:rsid w:val="00D85C22"/>
    <w:rsid w:val="00D91283"/>
    <w:rsid w:val="00D93EA8"/>
    <w:rsid w:val="00DA2249"/>
    <w:rsid w:val="00DA5750"/>
    <w:rsid w:val="00DB6544"/>
    <w:rsid w:val="00DC1E39"/>
    <w:rsid w:val="00DC26C4"/>
    <w:rsid w:val="00DD6518"/>
    <w:rsid w:val="00DD78AA"/>
    <w:rsid w:val="00DF03A9"/>
    <w:rsid w:val="00E04122"/>
    <w:rsid w:val="00E12FDD"/>
    <w:rsid w:val="00E1555C"/>
    <w:rsid w:val="00E169D4"/>
    <w:rsid w:val="00E22B61"/>
    <w:rsid w:val="00E300D5"/>
    <w:rsid w:val="00E3301F"/>
    <w:rsid w:val="00E45C00"/>
    <w:rsid w:val="00E56D29"/>
    <w:rsid w:val="00E65012"/>
    <w:rsid w:val="00E855E8"/>
    <w:rsid w:val="00E90ED8"/>
    <w:rsid w:val="00E913E0"/>
    <w:rsid w:val="00EA4383"/>
    <w:rsid w:val="00ED2EF6"/>
    <w:rsid w:val="00ED30C5"/>
    <w:rsid w:val="00EE38BF"/>
    <w:rsid w:val="00F443AD"/>
    <w:rsid w:val="00F6024E"/>
    <w:rsid w:val="00F76FB4"/>
    <w:rsid w:val="00F91A14"/>
    <w:rsid w:val="00FA068F"/>
    <w:rsid w:val="00FD2FC7"/>
    <w:rsid w:val="00FD514D"/>
    <w:rsid w:val="00FE1FA9"/>
    <w:rsid w:val="00FE30B8"/>
    <w:rsid w:val="00FE3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3072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2ED8"/>
    <w:pPr>
      <w:suppressAutoHyphens/>
    </w:pPr>
    <w:rPr>
      <w:sz w:val="24"/>
      <w:szCs w:val="24"/>
      <w:lang w:val="en-CA" w:eastAsia="ar-SA"/>
    </w:rPr>
  </w:style>
  <w:style w:type="paragraph" w:styleId="Heading1">
    <w:name w:val="heading 1"/>
    <w:basedOn w:val="Normal"/>
    <w:next w:val="Normal"/>
    <w:qFormat/>
    <w:rsid w:val="00080F88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080F88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080F88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080F88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080F88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080F88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80F88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080F88"/>
    <w:rPr>
      <w:rFonts w:ascii="Courier New" w:hAnsi="Courier New" w:cs="Courier New"/>
    </w:rPr>
  </w:style>
  <w:style w:type="paragraph" w:styleId="Title">
    <w:name w:val="Title"/>
    <w:basedOn w:val="Normal"/>
    <w:qFormat/>
    <w:rsid w:val="00080F88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080F88"/>
    <w:rPr>
      <w:color w:val="0000FF"/>
      <w:u w:val="single"/>
    </w:rPr>
  </w:style>
  <w:style w:type="paragraph" w:styleId="BodyText">
    <w:name w:val="Body Text"/>
    <w:basedOn w:val="Normal"/>
    <w:semiHidden/>
    <w:rsid w:val="00080F88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080F88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080F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0F88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80F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0F88"/>
    <w:rPr>
      <w:sz w:val="24"/>
      <w:szCs w:val="24"/>
    </w:rPr>
  </w:style>
  <w:style w:type="paragraph" w:customStyle="1" w:styleId="Name">
    <w:name w:val="Name"/>
    <w:basedOn w:val="PlainText"/>
    <w:autoRedefine/>
    <w:rsid w:val="00080F88"/>
    <w:pPr>
      <w:spacing w:before="360" w:after="80"/>
      <w:jc w:val="center"/>
    </w:pPr>
    <w:rPr>
      <w:rFonts w:ascii="Verdana" w:hAnsi="Verdana" w:cs="Times New Roman"/>
      <w:b/>
      <w:bCs/>
      <w:spacing w:val="20"/>
      <w:sz w:val="38"/>
    </w:rPr>
  </w:style>
  <w:style w:type="character" w:customStyle="1" w:styleId="JobTextChar">
    <w:name w:val="Job Text Char"/>
    <w:basedOn w:val="PlainTextChar"/>
    <w:link w:val="JobText"/>
    <w:rsid w:val="00080F88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080F88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080F88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080F88"/>
    <w:pPr>
      <w:numPr>
        <w:numId w:val="0"/>
      </w:numPr>
      <w:spacing w:before="120" w:after="240"/>
      <w:jc w:val="center"/>
    </w:pPr>
  </w:style>
  <w:style w:type="paragraph" w:customStyle="1" w:styleId="SectionHeader">
    <w:name w:val="Section Header"/>
    <w:basedOn w:val="PlainText"/>
    <w:rsid w:val="00080F88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Cs w:val="28"/>
    </w:rPr>
  </w:style>
  <w:style w:type="paragraph" w:customStyle="1" w:styleId="Location">
    <w:name w:val="Location"/>
    <w:basedOn w:val="PlainText"/>
    <w:next w:val="PlainText"/>
    <w:rsid w:val="00080F88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080F88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080F88"/>
    <w:pPr>
      <w:pBdr>
        <w:top w:val="single" w:sz="12" w:space="4" w:color="auto"/>
      </w:pBdr>
      <w:spacing w:before="480" w:after="120"/>
    </w:pPr>
    <w:rPr>
      <w:rFonts w:ascii="Verdana" w:hAnsi="Verdana"/>
      <w:b/>
      <w:iCs/>
    </w:rPr>
  </w:style>
  <w:style w:type="paragraph" w:customStyle="1" w:styleId="JobTitlebold">
    <w:name w:val="Job Title bold"/>
    <w:basedOn w:val="JobText"/>
    <w:link w:val="JobTitleboldCharChar"/>
    <w:rsid w:val="00080F88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080F88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080F88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080F88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0F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0F8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80F88"/>
    <w:pPr>
      <w:ind w:left="720"/>
      <w:contextualSpacing/>
    </w:pPr>
    <w:rPr>
      <w:szCs w:val="20"/>
    </w:rPr>
  </w:style>
  <w:style w:type="paragraph" w:customStyle="1" w:styleId="OrganizationName">
    <w:name w:val="Organization Name"/>
    <w:basedOn w:val="Location"/>
    <w:qFormat/>
    <w:rsid w:val="00080F88"/>
    <w:pPr>
      <w:spacing w:before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65119D0B-EABF-4EAE-BA79-BE2274B42DED</TemplateGUID>
    <TemplateBuildVersion>8</TemplateBuildVersion>
    <TemplateBuildDate>2010-06-15T11:59:50.551161+02:00</TemplateBuildDate>
  </TemplateProperties>
</Monster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EDC015-0527-42D2-990F-C989881D77C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F981A65-E631-4628-9F87-5DF7A1759E72}">
  <ds:schemaRefs>
    <ds:schemaRef ds:uri="http://www.w3.org/2001/XMLSchema"/>
    <ds:schemaRef ds:uri="http://schemas.monster.com/Monster/Seeker/WordResumeTemplates"/>
  </ds:schemaRefs>
</ds:datastoreItem>
</file>

<file path=customXml/itemProps3.xml><?xml version="1.0" encoding="utf-8"?>
<ds:datastoreItem xmlns:ds="http://schemas.openxmlformats.org/officeDocument/2006/customXml" ds:itemID="{9434CB33-FDDE-4C10-A9FA-94670912D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766</Words>
  <Characters>4369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5125</CharactersWithSpaces>
  <SharedDoc>false</SharedDoc>
  <HLinks>
    <vt:vector size="12" baseType="variant">
      <vt:variant>
        <vt:i4>6881366</vt:i4>
      </vt:variant>
      <vt:variant>
        <vt:i4>0</vt:i4>
      </vt:variant>
      <vt:variant>
        <vt:i4>0</vt:i4>
      </vt:variant>
      <vt:variant>
        <vt:i4>5</vt:i4>
      </vt:variant>
      <vt:variant>
        <vt:lpwstr>mailto:someone@example.com</vt:lpwstr>
      </vt:variant>
      <vt:variant>
        <vt:lpwstr>
        </vt:lpwstr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http://clk.atdmt.com/MON/go/140269936/direct/01/</vt:lpwstr>
      </vt:variant>
      <vt:variant>
        <vt:lpwstr>
        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cp:lastPrinted>2009-06-18T17:50:00Z</cp:lastPrinted>
  <dcterms:created xsi:type="dcterms:W3CDTF">2018-01-12T04:51:00Z</dcterms:created>
  <dcterms:modified xsi:type="dcterms:W3CDTF">2020-01-15T02:17:00Z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TC019533859991</vt:lpwstr>
  </property>
</Properties>
</file>