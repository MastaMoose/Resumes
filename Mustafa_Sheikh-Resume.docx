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8C443B" w:rsidP="003856C9">
            <w:pPr>
              <w:pStyle w:val="Heading1"/>
            </w:pPr>
            <w:r>
              <w:t>Mustafa Sheikh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82AADE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8C443B" w:rsidRDefault="008C443B" w:rsidP="00441EB9">
            <w:pPr>
              <w:pStyle w:val="Heading3"/>
              <w:rPr>
                <w:sz w:val="20"/>
                <w:szCs w:val="20"/>
              </w:rPr>
            </w:pPr>
            <w:r w:rsidRPr="008C443B">
              <w:rPr>
                <w:sz w:val="20"/>
                <w:szCs w:val="20"/>
              </w:rPr>
              <w:t>mustafa.sheikhj@gmail.com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8FE791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8C443B" w:rsidP="00441EB9">
            <w:pPr>
              <w:pStyle w:val="Heading3"/>
            </w:pPr>
            <w:r>
              <w:t>313-782-1205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973FEE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8C443B">
              <w:trPr>
                <w:trHeight w:val="1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8C443B" w:rsidP="008C443B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Style w:val="domain"/>
                      <w:rFonts w:ascii="Segoe UI" w:hAnsi="Segoe UI" w:cs="Segoe UI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www.linkedin.com/in/</w:t>
                  </w:r>
                  <w:r>
                    <w:rPr>
                      <w:rStyle w:val="vanity-name"/>
                      <w:rFonts w:ascii="Segoe UI" w:hAnsi="Segoe UI" w:cs="Segoe UI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mustafajsheikh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495BA7" w:rsidP="002C77B9">
                  <w:pPr>
                    <w:pStyle w:val="Heading3"/>
                  </w:pPr>
                  <w:r>
                    <w:t>Experience Summary</w:t>
                  </w:r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2D087D7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8C443B" w:rsidP="00D11C4D">
                  <w:r>
                    <w:t>Software/HIL Solution Developer with six years of experience</w:t>
                  </w:r>
                  <w:r w:rsidR="00495BA7">
                    <w:t xml:space="preserve"> in a fast-paced</w:t>
                  </w:r>
                  <w:r w:rsidR="007505E0">
                    <w:t xml:space="preserve"> and diverse corporate</w:t>
                  </w:r>
                  <w:r w:rsidR="00495BA7">
                    <w:t xml:space="preserve"> environment. 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AE5B37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65152092814D4B549267A8BEA8B5C70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8BF039E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7505E0" w:rsidP="00463463">
                  <w:r>
                    <w:t>Python 2.X/3.X</w:t>
                  </w:r>
                </w:p>
                <w:p w:rsidR="007505E0" w:rsidRDefault="007505E0" w:rsidP="00463463">
                  <w:proofErr w:type="gramStart"/>
                  <w:r>
                    <w:t>C,C++</w:t>
                  </w:r>
                  <w:proofErr w:type="gramEnd"/>
                  <w:r>
                    <w:t>, MATLAB/Simulink</w:t>
                  </w:r>
                </w:p>
                <w:p w:rsidR="007505E0" w:rsidRDefault="007505E0" w:rsidP="00463463">
                  <w:proofErr w:type="spellStart"/>
                  <w:r>
                    <w:t>dSPACE</w:t>
                  </w:r>
                  <w:proofErr w:type="spellEnd"/>
                  <w:r>
                    <w:t xml:space="preserve"> Tools</w:t>
                  </w:r>
                </w:p>
                <w:p w:rsidR="007505E0" w:rsidRPr="005152F2" w:rsidRDefault="007505E0" w:rsidP="007505E0">
                  <w:r>
                    <w:t xml:space="preserve">SVN, Git, </w:t>
                  </w:r>
                  <w:r>
                    <w:t>BASH Scripting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AE5B37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311EB7CF63EC49318106D1754F887C3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43426C" w:rsidRDefault="00AE5B37" w:rsidP="002B3890">
                  <w:pPr>
                    <w:pStyle w:val="Heading4"/>
                  </w:pPr>
                  <w:sdt>
                    <w:sdtPr>
                      <w:alias w:val="Enter job title and company 1:"/>
                      <w:tag w:val="Enter job title and company 1:"/>
                      <w:id w:val="287256568"/>
                      <w:placeholder>
                        <w:docPart w:val="6F48E627D59F4041A2414BB3CD4A86E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3426C">
                        <w:t>Job Title/Company</w:t>
                      </w:r>
                    </w:sdtContent>
                  </w:sdt>
                </w:p>
                <w:p w:rsidR="00C420C8" w:rsidRPr="005152F2" w:rsidRDefault="00AE5B37" w:rsidP="008F6337">
                  <w:pPr>
                    <w:pStyle w:val="Heading5"/>
                  </w:pPr>
                  <w:sdt>
                    <w:sdtPr>
                      <w:alias w:val="Enter Dates From for employment 1:"/>
                      <w:tag w:val="Enter Dates From for employment 1:"/>
                      <w:id w:val="-1914612906"/>
                      <w:placeholder>
                        <w:docPart w:val="D84F1E810A78456E948A0A345A29A4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1:"/>
                      <w:tag w:val="Enter Dates To for employment 1:"/>
                      <w:id w:val="1298186089"/>
                      <w:placeholder>
                        <w:docPart w:val="564EAA2A0094442AA898B9E0125FD31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2E7394C361B54B6C8288878F22670C5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r w:rsidRPr="007B2F5C">
                        <w:t>Summarize your key responsibilities, leadership, and most stellar accomplishments.</w:t>
                      </w:r>
                      <w:r>
                        <w:t xml:space="preserve"> </w:t>
                      </w:r>
                      <w:r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 2:"/>
                    <w:tag w:val="Enter job title and company 2:"/>
                    <w:id w:val="1612239417"/>
                    <w:placeholder>
                      <w:docPart w:val="0C8EFDB94A984E028165237CACE34AF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p w:rsidR="00C420C8" w:rsidRDefault="00AE5B37" w:rsidP="00F91A9C">
                  <w:pPr>
                    <w:pStyle w:val="Heading5"/>
                  </w:pPr>
                  <w:sdt>
                    <w:sdtPr>
                      <w:alias w:val="Enter Dates From for employment 2:"/>
                      <w:tag w:val="Enter Dates From for employment 2:"/>
                      <w:id w:val="-981693949"/>
                      <w:placeholder>
                        <w:docPart w:val="967BD22D668E4FAB817C41BCB57501D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</w:t>
                  </w:r>
                  <w:bookmarkStart w:id="0" w:name="_GoBack"/>
                  <w:bookmarkEnd w:id="0"/>
                  <w:r w:rsidR="00C420C8">
                    <w:t xml:space="preserve">– </w:t>
                  </w:r>
                  <w:sdt>
                    <w:sdtPr>
                      <w:alias w:val="Enter Dates To for employment 2:"/>
                      <w:tag w:val="Enter Dates To for employment 2:"/>
                      <w:id w:val="-416863388"/>
                      <w:placeholder>
                        <w:docPart w:val="420A1F44AB754C6BA1DE8F082FFB265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-423336076"/>
                    <w:placeholder>
                      <w:docPart w:val="E7FAEC534D1046A8989974D7B5646D4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AE5B37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8F1A3AFD80614F3ABF9F5787EC9486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C420C8" w:rsidRPr="0043426C" w:rsidRDefault="007505E0" w:rsidP="002B3890">
                  <w:pPr>
                    <w:pStyle w:val="Heading4"/>
                  </w:pPr>
                  <w:r>
                    <w:t>BSc Physics</w:t>
                  </w:r>
                  <w:r w:rsidR="008F7BFA">
                    <w:t xml:space="preserve"> </w:t>
                  </w:r>
                  <w:r w:rsidR="008F7BFA" w:rsidRPr="008F7BFA">
                    <w:rPr>
                      <w:b w:val="0"/>
                    </w:rPr>
                    <w:t>(</w:t>
                  </w:r>
                  <w:r w:rsidRPr="008F7BFA">
                    <w:rPr>
                      <w:b w:val="0"/>
                    </w:rPr>
                    <w:t>201</w:t>
                  </w:r>
                  <w:r w:rsidR="008F7BFA" w:rsidRPr="008F7BFA">
                    <w:rPr>
                      <w:b w:val="0"/>
                    </w:rPr>
                    <w:t>0-2011)</w:t>
                  </w:r>
                </w:p>
                <w:p w:rsidR="00C420C8" w:rsidRDefault="007505E0" w:rsidP="007B2F5C">
                  <w:pPr>
                    <w:pStyle w:val="Heading5"/>
                  </w:pPr>
                  <w:r>
                    <w:t>University of Windsor</w:t>
                  </w:r>
                </w:p>
                <w:p w:rsidR="007505E0" w:rsidRPr="007505E0" w:rsidRDefault="008F7BFA" w:rsidP="007505E0">
                  <w:r>
                    <w:t>87.66</w:t>
                  </w:r>
                  <w:r w:rsidR="007505E0">
                    <w:t xml:space="preserve"> (</w:t>
                  </w:r>
                  <w:r w:rsidR="007505E0">
                    <w:t>A-</w:t>
                  </w:r>
                  <w:r w:rsidR="007505E0">
                    <w:t>)</w:t>
                  </w:r>
                </w:p>
                <w:p w:rsidR="007505E0" w:rsidRPr="0043426C" w:rsidRDefault="007505E0" w:rsidP="007505E0">
                  <w:pPr>
                    <w:pStyle w:val="Heading4"/>
                  </w:pPr>
                  <w:r>
                    <w:t xml:space="preserve">BSc </w:t>
                  </w:r>
                  <w:r>
                    <w:t>electrical engineer</w:t>
                  </w:r>
                  <w:r w:rsidR="008F7BFA">
                    <w:t xml:space="preserve">ing </w:t>
                  </w:r>
                  <w:r w:rsidR="008F7BFA" w:rsidRPr="008F7BFA">
                    <w:rPr>
                      <w:b w:val="0"/>
                    </w:rPr>
                    <w:t>(</w:t>
                  </w:r>
                  <w:r w:rsidRPr="008F7BFA">
                    <w:rPr>
                      <w:b w:val="0"/>
                    </w:rPr>
                    <w:t>20</w:t>
                  </w:r>
                  <w:r w:rsidRPr="008F7BFA">
                    <w:rPr>
                      <w:b w:val="0"/>
                    </w:rPr>
                    <w:t>0</w:t>
                  </w:r>
                  <w:r w:rsidR="008F7BFA" w:rsidRPr="008F7BFA">
                    <w:rPr>
                      <w:b w:val="0"/>
                    </w:rPr>
                    <w:t>4-2009)</w:t>
                  </w:r>
                </w:p>
                <w:p w:rsidR="007505E0" w:rsidRPr="005152F2" w:rsidRDefault="007505E0" w:rsidP="007505E0">
                  <w:pPr>
                    <w:pStyle w:val="Heading5"/>
                  </w:pPr>
                  <w:r>
                    <w:t>University of Windsor</w:t>
                  </w:r>
                </w:p>
                <w:p w:rsidR="00C420C8" w:rsidRDefault="007505E0" w:rsidP="007505E0">
                  <w:r>
                    <w:t>84.33</w:t>
                  </w:r>
                  <w:r w:rsidR="008F7BFA">
                    <w:t>/100</w:t>
                  </w:r>
                  <w:r>
                    <w:t xml:space="preserve"> (B+)</w:t>
                  </w: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Default="00C420C8" w:rsidP="008F6337"/>
              </w:tc>
            </w:tr>
          </w:tbl>
          <w:p w:rsidR="00C420C8" w:rsidRPr="005152F2" w:rsidRDefault="00C420C8" w:rsidP="003856C9"/>
        </w:tc>
      </w:tr>
    </w:tbl>
    <w:p w:rsidR="003F5FDB" w:rsidRDefault="003F5FDB" w:rsidP="007505E0">
      <w:pPr>
        <w:pStyle w:val="NoSpacing"/>
        <w:jc w:val="both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B37" w:rsidRDefault="00AE5B37" w:rsidP="003856C9">
      <w:pPr>
        <w:spacing w:after="0" w:line="240" w:lineRule="auto"/>
      </w:pPr>
      <w:r>
        <w:separator/>
      </w:r>
    </w:p>
  </w:endnote>
  <w:endnote w:type="continuationSeparator" w:id="0">
    <w:p w:rsidR="00AE5B37" w:rsidRDefault="00AE5B3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120CE34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07D4D4A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B37" w:rsidRDefault="00AE5B37" w:rsidP="003856C9">
      <w:pPr>
        <w:spacing w:after="0" w:line="240" w:lineRule="auto"/>
      </w:pPr>
      <w:r>
        <w:separator/>
      </w:r>
    </w:p>
  </w:footnote>
  <w:footnote w:type="continuationSeparator" w:id="0">
    <w:p w:rsidR="00AE5B37" w:rsidRDefault="00AE5B3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0EF575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4246804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3B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95BA7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505E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443B"/>
    <w:rsid w:val="008C7CA2"/>
    <w:rsid w:val="008F6337"/>
    <w:rsid w:val="008F7BFA"/>
    <w:rsid w:val="00914DAF"/>
    <w:rsid w:val="0093286E"/>
    <w:rsid w:val="009D1627"/>
    <w:rsid w:val="00A42F91"/>
    <w:rsid w:val="00AE5B37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86FB5"/>
  <w15:chartTrackingRefBased/>
  <w15:docId w15:val="{D4A65FE7-5DD3-4CA8-9762-C33CE912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customStyle="1" w:styleId="domain">
    <w:name w:val="domain"/>
    <w:basedOn w:val="DefaultParagraphFont"/>
    <w:rsid w:val="008C443B"/>
  </w:style>
  <w:style w:type="character" w:customStyle="1" w:styleId="vanity-name">
    <w:name w:val="vanity-name"/>
    <w:basedOn w:val="DefaultParagraphFont"/>
    <w:rsid w:val="008C4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aMoose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152092814D4B549267A8BEA8B5C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62A13-8F84-454C-9D5D-B2180C28E6C1}"/>
      </w:docPartPr>
      <w:docPartBody>
        <w:p w:rsidR="00000000" w:rsidRDefault="002D3C38">
          <w:pPr>
            <w:pStyle w:val="65152092814D4B549267A8BEA8B5C709"/>
          </w:pPr>
          <w:r>
            <w:t>Skills</w:t>
          </w:r>
        </w:p>
      </w:docPartBody>
    </w:docPart>
    <w:docPart>
      <w:docPartPr>
        <w:name w:val="311EB7CF63EC49318106D1754F887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DCAEC-57AE-4C4D-AA5B-1E82D22E40D2}"/>
      </w:docPartPr>
      <w:docPartBody>
        <w:p w:rsidR="00000000" w:rsidRDefault="002D3C38">
          <w:pPr>
            <w:pStyle w:val="311EB7CF63EC49318106D1754F887C32"/>
          </w:pPr>
          <w:r w:rsidRPr="005152F2">
            <w:t>Experience</w:t>
          </w:r>
        </w:p>
      </w:docPartBody>
    </w:docPart>
    <w:docPart>
      <w:docPartPr>
        <w:name w:val="6F48E627D59F4041A2414BB3CD4A8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A7B60-65FA-49B3-8C0A-9135310F6442}"/>
      </w:docPartPr>
      <w:docPartBody>
        <w:p w:rsidR="00000000" w:rsidRDefault="002D3C38">
          <w:pPr>
            <w:pStyle w:val="6F48E627D59F4041A2414BB3CD4A86E8"/>
          </w:pPr>
          <w:r w:rsidRPr="0043426C">
            <w:t>Job Title/Company</w:t>
          </w:r>
        </w:p>
      </w:docPartBody>
    </w:docPart>
    <w:docPart>
      <w:docPartPr>
        <w:name w:val="D84F1E810A78456E948A0A345A29A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5600B-32F3-435A-8B25-7BE77712287A}"/>
      </w:docPartPr>
      <w:docPartBody>
        <w:p w:rsidR="00000000" w:rsidRDefault="002D3C38">
          <w:pPr>
            <w:pStyle w:val="D84F1E810A78456E948A0A345A29A4C0"/>
          </w:pPr>
          <w:r>
            <w:t>Dates From</w:t>
          </w:r>
        </w:p>
      </w:docPartBody>
    </w:docPart>
    <w:docPart>
      <w:docPartPr>
        <w:name w:val="564EAA2A0094442AA898B9E0125FD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184C1-FB1C-40CF-BED0-23660E082CB3}"/>
      </w:docPartPr>
      <w:docPartBody>
        <w:p w:rsidR="00000000" w:rsidRDefault="002D3C38">
          <w:pPr>
            <w:pStyle w:val="564EAA2A0094442AA898B9E0125FD313"/>
          </w:pPr>
          <w:r>
            <w:t>To</w:t>
          </w:r>
        </w:p>
      </w:docPartBody>
    </w:docPart>
    <w:docPart>
      <w:docPartPr>
        <w:name w:val="2E7394C361B54B6C8288878F22670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A9973-8F0D-462E-80B1-06EFB3E57EC5}"/>
      </w:docPartPr>
      <w:docPartBody>
        <w:p w:rsidR="00000000" w:rsidRDefault="002D3C38">
          <w:pPr>
            <w:pStyle w:val="2E7394C361B54B6C8288878F22670C54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0C8EFDB94A984E028165237CACE34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806E6-7384-4169-91A2-517368970309}"/>
      </w:docPartPr>
      <w:docPartBody>
        <w:p w:rsidR="00000000" w:rsidRDefault="002D3C38">
          <w:pPr>
            <w:pStyle w:val="0C8EFDB94A984E028165237CACE34AF3"/>
          </w:pPr>
          <w:r w:rsidRPr="0043426C">
            <w:t>Job Title/Company</w:t>
          </w:r>
        </w:p>
      </w:docPartBody>
    </w:docPart>
    <w:docPart>
      <w:docPartPr>
        <w:name w:val="967BD22D668E4FAB817C41BCB5750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3227F-5C60-4A4C-B02E-3F3ED52408E6}"/>
      </w:docPartPr>
      <w:docPartBody>
        <w:p w:rsidR="00000000" w:rsidRDefault="002D3C38">
          <w:pPr>
            <w:pStyle w:val="967BD22D668E4FAB817C41BCB57501D5"/>
          </w:pPr>
          <w:r>
            <w:t>Da</w:t>
          </w:r>
          <w:r>
            <w:t>tes From</w:t>
          </w:r>
        </w:p>
      </w:docPartBody>
    </w:docPart>
    <w:docPart>
      <w:docPartPr>
        <w:name w:val="420A1F44AB754C6BA1DE8F082FFB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CF9E9-0CBC-4E93-B226-BDD493803254}"/>
      </w:docPartPr>
      <w:docPartBody>
        <w:p w:rsidR="00000000" w:rsidRDefault="002D3C38">
          <w:pPr>
            <w:pStyle w:val="420A1F44AB754C6BA1DE8F082FFB2654"/>
          </w:pPr>
          <w:r>
            <w:t>To</w:t>
          </w:r>
        </w:p>
      </w:docPartBody>
    </w:docPart>
    <w:docPart>
      <w:docPartPr>
        <w:name w:val="E7FAEC534D1046A8989974D7B5646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76E5-38A1-43DC-96FF-8A16F99559E9}"/>
      </w:docPartPr>
      <w:docPartBody>
        <w:p w:rsidR="00000000" w:rsidRDefault="002D3C38">
          <w:pPr>
            <w:pStyle w:val="E7FAEC534D1046A8989974D7B5646D48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8F1A3AFD80614F3ABF9F5787EC948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D1240-B0C7-438A-9EA1-A3370D319E39}"/>
      </w:docPartPr>
      <w:docPartBody>
        <w:p w:rsidR="00000000" w:rsidRDefault="002D3C38">
          <w:pPr>
            <w:pStyle w:val="8F1A3AFD80614F3ABF9F5787EC948669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79"/>
    <w:rsid w:val="002D3C38"/>
    <w:rsid w:val="00AB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B7CE411E5B4DC3B2E575DE8818EECB">
    <w:name w:val="3BB7CE411E5B4DC3B2E575DE8818EECB"/>
  </w:style>
  <w:style w:type="paragraph" w:customStyle="1" w:styleId="D344039022584046B134DF97381D5FA5">
    <w:name w:val="D344039022584046B134DF97381D5FA5"/>
  </w:style>
  <w:style w:type="paragraph" w:customStyle="1" w:styleId="8F52332BCEE84A218ACA681F613E7CB5">
    <w:name w:val="8F52332BCEE84A218ACA681F613E7CB5"/>
  </w:style>
  <w:style w:type="paragraph" w:customStyle="1" w:styleId="1C947A8470F44E02A495C992B24BF560">
    <w:name w:val="1C947A8470F44E02A495C992B24BF560"/>
  </w:style>
  <w:style w:type="paragraph" w:customStyle="1" w:styleId="5A38D4A887EE40CDACA73D6CFA72FA32">
    <w:name w:val="5A38D4A887EE40CDACA73D6CFA72FA32"/>
  </w:style>
  <w:style w:type="paragraph" w:customStyle="1" w:styleId="A68FD53D6A294BC89D8AB35A12E67882">
    <w:name w:val="A68FD53D6A294BC89D8AB35A12E67882"/>
  </w:style>
  <w:style w:type="paragraph" w:customStyle="1" w:styleId="D2CCDDAFDA764746931903858238C50B">
    <w:name w:val="D2CCDDAFDA764746931903858238C50B"/>
  </w:style>
  <w:style w:type="paragraph" w:customStyle="1" w:styleId="65152092814D4B549267A8BEA8B5C709">
    <w:name w:val="65152092814D4B549267A8BEA8B5C709"/>
  </w:style>
  <w:style w:type="paragraph" w:customStyle="1" w:styleId="0A2C456F2F1D444983FB0343D50E53AA">
    <w:name w:val="0A2C456F2F1D444983FB0343D50E53AA"/>
  </w:style>
  <w:style w:type="paragraph" w:customStyle="1" w:styleId="311EB7CF63EC49318106D1754F887C32">
    <w:name w:val="311EB7CF63EC49318106D1754F887C32"/>
  </w:style>
  <w:style w:type="paragraph" w:customStyle="1" w:styleId="6F48E627D59F4041A2414BB3CD4A86E8">
    <w:name w:val="6F48E627D59F4041A2414BB3CD4A86E8"/>
  </w:style>
  <w:style w:type="paragraph" w:customStyle="1" w:styleId="D84F1E810A78456E948A0A345A29A4C0">
    <w:name w:val="D84F1E810A78456E948A0A345A29A4C0"/>
  </w:style>
  <w:style w:type="paragraph" w:customStyle="1" w:styleId="564EAA2A0094442AA898B9E0125FD313">
    <w:name w:val="564EAA2A0094442AA898B9E0125FD313"/>
  </w:style>
  <w:style w:type="paragraph" w:customStyle="1" w:styleId="2E7394C361B54B6C8288878F22670C54">
    <w:name w:val="2E7394C361B54B6C8288878F22670C54"/>
  </w:style>
  <w:style w:type="paragraph" w:customStyle="1" w:styleId="0C8EFDB94A984E028165237CACE34AF3">
    <w:name w:val="0C8EFDB94A984E028165237CACE34AF3"/>
  </w:style>
  <w:style w:type="paragraph" w:customStyle="1" w:styleId="967BD22D668E4FAB817C41BCB57501D5">
    <w:name w:val="967BD22D668E4FAB817C41BCB57501D5"/>
  </w:style>
  <w:style w:type="paragraph" w:customStyle="1" w:styleId="420A1F44AB754C6BA1DE8F082FFB2654">
    <w:name w:val="420A1F44AB754C6BA1DE8F082FFB2654"/>
  </w:style>
  <w:style w:type="paragraph" w:customStyle="1" w:styleId="E7FAEC534D1046A8989974D7B5646D48">
    <w:name w:val="E7FAEC534D1046A8989974D7B5646D48"/>
  </w:style>
  <w:style w:type="paragraph" w:customStyle="1" w:styleId="8F1A3AFD80614F3ABF9F5787EC948669">
    <w:name w:val="8F1A3AFD80614F3ABF9F5787EC948669"/>
  </w:style>
  <w:style w:type="paragraph" w:customStyle="1" w:styleId="ACB18F55DFDB4422973AD415F68087A3">
    <w:name w:val="ACB18F55DFDB4422973AD415F68087A3"/>
  </w:style>
  <w:style w:type="paragraph" w:customStyle="1" w:styleId="0DD12CE87AD549E6ACCE5FC3DF9793C6">
    <w:name w:val="0DD12CE87AD549E6ACCE5FC3DF9793C6"/>
  </w:style>
  <w:style w:type="paragraph" w:customStyle="1" w:styleId="5A2AD66377CA482D94B2713C1F721B3B">
    <w:name w:val="5A2AD66377CA482D94B2713C1F721B3B"/>
  </w:style>
  <w:style w:type="paragraph" w:customStyle="1" w:styleId="D49A6A2DEFAD408DAEB951835D1C6A33">
    <w:name w:val="D49A6A2DEFAD408DAEB951835D1C6A33"/>
  </w:style>
  <w:style w:type="paragraph" w:customStyle="1" w:styleId="5713992182474B8CA0E70F710ECD19B9">
    <w:name w:val="5713992182474B8CA0E70F710ECD19B9"/>
  </w:style>
  <w:style w:type="paragraph" w:customStyle="1" w:styleId="63B75594804A4172A2EC56F1737101F8">
    <w:name w:val="63B75594804A4172A2EC56F1737101F8"/>
    <w:rsid w:val="00AB1D79"/>
  </w:style>
  <w:style w:type="paragraph" w:customStyle="1" w:styleId="506E702BEF6040DBACA0A7EAAE21AD77">
    <w:name w:val="506E702BEF6040DBACA0A7EAAE21AD77"/>
    <w:rsid w:val="00AB1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35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MastaMoose</dc:creator>
  <cp:keywords/>
  <dc:description/>
  <cp:lastModifiedBy>MastaMoose</cp:lastModifiedBy>
  <cp:revision>1</cp:revision>
  <dcterms:created xsi:type="dcterms:W3CDTF">2018-08-08T01:53:00Z</dcterms:created>
  <dcterms:modified xsi:type="dcterms:W3CDTF">2018-08-08T02:28:00Z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